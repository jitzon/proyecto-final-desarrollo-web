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51AFD" w14:textId="77777777" w:rsidR="009A3793" w:rsidRDefault="009A3793" w:rsidP="00C6554A">
      <w:pPr>
        <w:pStyle w:val="Foto"/>
        <w:rPr>
          <w:noProof/>
        </w:rPr>
      </w:pPr>
    </w:p>
    <w:p w14:paraId="66F91574" w14:textId="77777777" w:rsidR="00C6554A" w:rsidRPr="009679B1" w:rsidRDefault="00E47B61" w:rsidP="007D7205">
      <w:pPr>
        <w:pStyle w:val="Foto"/>
        <w:jc w:val="left"/>
        <w:rPr>
          <w:noProof/>
        </w:rPr>
      </w:pPr>
      <w:r w:rsidRPr="00627F82">
        <w:rPr>
          <w:b/>
          <w:noProof/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047AD89" wp14:editId="58D9197D">
            <wp:simplePos x="0" y="0"/>
            <wp:positionH relativeFrom="margin">
              <wp:posOffset>428625</wp:posOffset>
            </wp:positionH>
            <wp:positionV relativeFrom="paragraph">
              <wp:posOffset>165100</wp:posOffset>
            </wp:positionV>
            <wp:extent cx="4419600" cy="4286250"/>
            <wp:effectExtent l="0" t="0" r="0" b="0"/>
            <wp:wrapTopAndBottom/>
            <wp:docPr id="1" name="Imagen 1" descr="http://cdn.umg.edu.gt/images/logo/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umg.edu.gt/images/logo/4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8F028" w14:textId="77777777" w:rsidR="006B16B6" w:rsidRPr="009679B1" w:rsidRDefault="00640B39" w:rsidP="006B16B6">
      <w:pPr>
        <w:pStyle w:val="Ttulo"/>
        <w:rPr>
          <w:noProof/>
        </w:rPr>
      </w:pPr>
      <w:r>
        <w:rPr>
          <w:noProof/>
        </w:rPr>
        <w:t>INVENTARIO Y VENTA DE PRODUCTOS</w:t>
      </w:r>
    </w:p>
    <w:p w14:paraId="5DE239BF" w14:textId="577A4A92" w:rsidR="00C6554A" w:rsidRDefault="00E47B61" w:rsidP="00C6554A">
      <w:pPr>
        <w:pStyle w:val="Subttulo"/>
        <w:rPr>
          <w:noProof/>
        </w:rPr>
      </w:pPr>
      <w:r>
        <w:rPr>
          <w:noProof/>
        </w:rPr>
        <w:t xml:space="preserve">PROYECTO </w:t>
      </w:r>
      <w:r w:rsidR="00EC5F2E">
        <w:rPr>
          <w:noProof/>
        </w:rPr>
        <w:t>final</w:t>
      </w:r>
    </w:p>
    <w:p w14:paraId="4ACE411B" w14:textId="77777777" w:rsidR="00E47B61" w:rsidRPr="009679B1" w:rsidRDefault="00E47B61" w:rsidP="00C6554A">
      <w:pPr>
        <w:pStyle w:val="Subttulo"/>
        <w:rPr>
          <w:noProof/>
        </w:rPr>
      </w:pPr>
      <w:r>
        <w:rPr>
          <w:noProof/>
        </w:rPr>
        <w:t>(</w:t>
      </w:r>
      <w:r w:rsidR="008F61CF">
        <w:rPr>
          <w:noProof/>
        </w:rPr>
        <w:t>CARÀTULA DE INTEGRANTES</w:t>
      </w:r>
      <w:r>
        <w:rPr>
          <w:noProof/>
        </w:rPr>
        <w:t>)</w:t>
      </w:r>
    </w:p>
    <w:p w14:paraId="65A49826" w14:textId="77777777" w:rsidR="005E0001" w:rsidRPr="005E0001" w:rsidRDefault="005E0001" w:rsidP="005E0001">
      <w:pPr>
        <w:pStyle w:val="Informacindecontacto"/>
        <w:rPr>
          <w:b/>
        </w:rPr>
      </w:pPr>
      <w:r>
        <w:t xml:space="preserve">Nelson Steven Cifuentes   </w:t>
      </w:r>
      <w:r w:rsidRPr="00C640B0">
        <w:rPr>
          <w:b/>
        </w:rPr>
        <w:t xml:space="preserve"> </w:t>
      </w:r>
      <w:r>
        <w:rPr>
          <w:b/>
        </w:rPr>
        <w:t xml:space="preserve">             7690-17</w:t>
      </w:r>
      <w:r w:rsidRPr="00C640B0">
        <w:rPr>
          <w:b/>
        </w:rPr>
        <w:t>-</w:t>
      </w:r>
      <w:r>
        <w:rPr>
          <w:b/>
        </w:rPr>
        <w:t>2711</w:t>
      </w:r>
    </w:p>
    <w:p w14:paraId="766DE6DB" w14:textId="77777777" w:rsidR="00E47B61" w:rsidRDefault="00C640B0" w:rsidP="00E47B61">
      <w:pPr>
        <w:pStyle w:val="Informacindecontacto"/>
        <w:rPr>
          <w:b/>
          <w:noProof/>
          <w:lang w:val="es-GT"/>
        </w:rPr>
      </w:pPr>
      <w:r w:rsidRPr="00452FE1">
        <w:rPr>
          <w:noProof/>
          <w:lang w:val="es-GT"/>
        </w:rPr>
        <w:t>Sayan Danery Aguirre Guzmàn</w:t>
      </w:r>
      <w:r w:rsidR="00E47B61" w:rsidRPr="00452FE1">
        <w:rPr>
          <w:noProof/>
          <w:lang w:val="es-GT"/>
        </w:rPr>
        <w:t xml:space="preserve">   </w:t>
      </w:r>
      <w:r w:rsidRPr="00452FE1">
        <w:rPr>
          <w:noProof/>
          <w:lang w:val="es-GT"/>
        </w:rPr>
        <w:t xml:space="preserve"> </w:t>
      </w:r>
      <w:r w:rsidR="00034C54">
        <w:rPr>
          <w:noProof/>
          <w:lang w:val="es-GT"/>
        </w:rPr>
        <w:t xml:space="preserve"> </w:t>
      </w:r>
      <w:r w:rsidR="005E0001">
        <w:rPr>
          <w:noProof/>
          <w:lang w:val="es-GT"/>
        </w:rPr>
        <w:t xml:space="preserve">  </w:t>
      </w:r>
      <w:r w:rsidR="00E47B61" w:rsidRPr="00452FE1">
        <w:rPr>
          <w:b/>
          <w:noProof/>
          <w:lang w:val="es-GT"/>
        </w:rPr>
        <w:t>7690-17-7987</w:t>
      </w:r>
    </w:p>
    <w:p w14:paraId="713E65D4" w14:textId="77777777" w:rsidR="005E0001" w:rsidRPr="005E0001" w:rsidRDefault="005E0001" w:rsidP="005E0001">
      <w:pPr>
        <w:pStyle w:val="Informacindecontacto"/>
        <w:rPr>
          <w:b/>
        </w:rPr>
      </w:pPr>
      <w:proofErr w:type="spellStart"/>
      <w:r>
        <w:t>Jitzon</w:t>
      </w:r>
      <w:proofErr w:type="spellEnd"/>
      <w:r>
        <w:t xml:space="preserve"> Aldahir Méndez González   </w:t>
      </w:r>
      <w:r w:rsidRPr="00C640B0">
        <w:rPr>
          <w:b/>
        </w:rPr>
        <w:t xml:space="preserve"> </w:t>
      </w:r>
      <w:r>
        <w:rPr>
          <w:b/>
        </w:rPr>
        <w:t>7690-17</w:t>
      </w:r>
      <w:r w:rsidRPr="00C640B0">
        <w:rPr>
          <w:b/>
        </w:rPr>
        <w:t>-</w:t>
      </w:r>
      <w:r>
        <w:rPr>
          <w:b/>
        </w:rPr>
        <w:t>8955</w:t>
      </w:r>
    </w:p>
    <w:p w14:paraId="01D5630A" w14:textId="7E6BF709" w:rsidR="00C640B0" w:rsidRPr="00452FE1" w:rsidRDefault="007D7205" w:rsidP="00E47B61">
      <w:pPr>
        <w:pStyle w:val="Informacindecontacto"/>
        <w:rPr>
          <w:b/>
          <w:noProof/>
          <w:lang w:val="es-GT"/>
        </w:rPr>
      </w:pPr>
      <w:r>
        <w:t>Ricardo David Camey Monterro</w:t>
      </w:r>
      <w:r w:rsidR="00EC5F2E">
        <w:t>so</w:t>
      </w:r>
      <w:r>
        <w:t xml:space="preserve">   </w:t>
      </w:r>
      <w:r w:rsidR="00034C54">
        <w:t xml:space="preserve"> </w:t>
      </w:r>
      <w:r w:rsidR="005E0001">
        <w:t xml:space="preserve"> </w:t>
      </w:r>
      <w:r>
        <w:rPr>
          <w:b/>
        </w:rPr>
        <w:t>7690-15</w:t>
      </w:r>
      <w:r w:rsidR="00C640B0" w:rsidRPr="00C640B0">
        <w:rPr>
          <w:b/>
        </w:rPr>
        <w:t>-</w:t>
      </w:r>
      <w:r>
        <w:rPr>
          <w:b/>
        </w:rPr>
        <w:t>6826</w:t>
      </w:r>
    </w:p>
    <w:p w14:paraId="72453532" w14:textId="77777777" w:rsidR="00C640B0" w:rsidRPr="00452FE1" w:rsidRDefault="00034C54" w:rsidP="00E47B61">
      <w:pPr>
        <w:pStyle w:val="Informacindecontacto"/>
        <w:rPr>
          <w:b/>
          <w:noProof/>
          <w:lang w:val="es-GT"/>
        </w:rPr>
      </w:pPr>
      <w:r>
        <w:rPr>
          <w:noProof/>
          <w:lang w:val="es-GT"/>
        </w:rPr>
        <w:t xml:space="preserve">Hugo Leonardo Zamora Gonzalez </w:t>
      </w:r>
      <w:r w:rsidR="005E0001">
        <w:rPr>
          <w:noProof/>
          <w:lang w:val="es-GT"/>
        </w:rPr>
        <w:t xml:space="preserve"> </w:t>
      </w:r>
      <w:r>
        <w:rPr>
          <w:b/>
          <w:noProof/>
          <w:lang w:val="es-GT"/>
        </w:rPr>
        <w:t>7690-07</w:t>
      </w:r>
      <w:r w:rsidR="00C640B0" w:rsidRPr="00452FE1">
        <w:rPr>
          <w:b/>
          <w:noProof/>
          <w:lang w:val="es-GT"/>
        </w:rPr>
        <w:t>-</w:t>
      </w:r>
      <w:r>
        <w:rPr>
          <w:b/>
          <w:noProof/>
          <w:lang w:val="es-GT"/>
        </w:rPr>
        <w:t>1244</w:t>
      </w:r>
    </w:p>
    <w:p w14:paraId="6416B2B4" w14:textId="77777777" w:rsidR="00E47B61" w:rsidRDefault="00E47B61" w:rsidP="00C6554A">
      <w:pPr>
        <w:pStyle w:val="Informacindecontacto"/>
        <w:rPr>
          <w:noProof/>
        </w:rPr>
      </w:pPr>
    </w:p>
    <w:p w14:paraId="55D297C1" w14:textId="69459333" w:rsidR="00E47B61" w:rsidRDefault="007D7205" w:rsidP="00E47B61">
      <w:pPr>
        <w:pStyle w:val="Informacindecontacto"/>
        <w:rPr>
          <w:noProof/>
        </w:rPr>
      </w:pPr>
      <w:r>
        <w:rPr>
          <w:noProof/>
        </w:rPr>
        <w:t>DESARROLLO WEB</w:t>
      </w:r>
      <w:r w:rsidR="00C6554A" w:rsidRPr="009679B1">
        <w:rPr>
          <w:noProof/>
          <w:lang w:bidi="es-ES"/>
        </w:rPr>
        <w:t xml:space="preserve"> | </w:t>
      </w:r>
      <w:r w:rsidR="00EC5F2E">
        <w:rPr>
          <w:noProof/>
        </w:rPr>
        <w:t>31</w:t>
      </w:r>
      <w:r>
        <w:rPr>
          <w:noProof/>
        </w:rPr>
        <w:t>/10</w:t>
      </w:r>
      <w:r w:rsidR="00E47B61">
        <w:rPr>
          <w:noProof/>
        </w:rPr>
        <w:t>/2020</w:t>
      </w:r>
    </w:p>
    <w:p w14:paraId="0B14A454" w14:textId="77777777" w:rsidR="009A3793" w:rsidRDefault="009A3793" w:rsidP="00E47B61">
      <w:pPr>
        <w:pStyle w:val="Informacindecontacto"/>
        <w:rPr>
          <w:noProof/>
        </w:rPr>
      </w:pPr>
      <w:r>
        <w:rPr>
          <w:noProof/>
        </w:rPr>
        <w:t xml:space="preserve">ING. </w:t>
      </w:r>
      <w:r w:rsidR="00452FE1">
        <w:rPr>
          <w:noProof/>
        </w:rPr>
        <w:t>CRISTIAN LOPEZ</w:t>
      </w:r>
    </w:p>
    <w:p w14:paraId="31F0DC7E" w14:textId="77777777" w:rsidR="005B3BB7" w:rsidRPr="00755DEC" w:rsidRDefault="005B3BB7" w:rsidP="005B3BB7">
      <w:pPr>
        <w:rPr>
          <w:noProof/>
        </w:rPr>
      </w:pPr>
    </w:p>
    <w:sectPr w:rsidR="005B3BB7" w:rsidRPr="00755DEC" w:rsidSect="00452FE1">
      <w:headerReference w:type="default" r:id="rId9"/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D817D" w14:textId="77777777" w:rsidR="00A63D3E" w:rsidRDefault="00A63D3E" w:rsidP="00C6554A">
      <w:pPr>
        <w:spacing w:before="0" w:after="0" w:line="240" w:lineRule="auto"/>
      </w:pPr>
      <w:r>
        <w:separator/>
      </w:r>
    </w:p>
  </w:endnote>
  <w:endnote w:type="continuationSeparator" w:id="0">
    <w:p w14:paraId="1ECBCDA3" w14:textId="77777777" w:rsidR="00A63D3E" w:rsidRDefault="00A63D3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2D252" w14:textId="77777777" w:rsidR="00234D1F" w:rsidRPr="00921299" w:rsidRDefault="00234D1F" w:rsidP="00921299">
    <w:pPr>
      <w:pStyle w:val="Encabezado"/>
      <w:pBdr>
        <w:top w:val="single" w:sz="6" w:space="10" w:color="00A0B8" w:themeColor="accent1"/>
      </w:pBdr>
      <w:spacing w:before="240"/>
      <w:jc w:val="center"/>
      <w:rPr>
        <w:color w:val="00A0B8" w:themeColor="accent1"/>
      </w:rPr>
    </w:pPr>
    <w:r>
      <w:rPr>
        <w:noProof/>
        <w:color w:val="00A0B8" w:themeColor="accent1"/>
        <w:lang w:val="en-US"/>
      </w:rPr>
      <w:drawing>
        <wp:inline distT="0" distB="0" distL="0" distR="0" wp14:anchorId="1DA4E29A" wp14:editId="5995F666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34995" w14:textId="77777777" w:rsidR="00A63D3E" w:rsidRDefault="00A63D3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B78211C" w14:textId="77777777" w:rsidR="00A63D3E" w:rsidRDefault="00A63D3E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339F4" w14:textId="77777777" w:rsidR="00452FE1" w:rsidRDefault="00452FE1" w:rsidP="00452FE1">
    <w:pPr>
      <w:pStyle w:val="Encabezado"/>
    </w:pPr>
  </w:p>
  <w:p w14:paraId="6803154A" w14:textId="77777777" w:rsidR="00452FE1" w:rsidRPr="00452FE1" w:rsidRDefault="00452FE1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A04466"/>
    <w:multiLevelType w:val="multilevel"/>
    <w:tmpl w:val="A0F436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0A5A599A"/>
    <w:multiLevelType w:val="multilevel"/>
    <w:tmpl w:val="33D25E2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FA5507"/>
    <w:multiLevelType w:val="hybridMultilevel"/>
    <w:tmpl w:val="226A9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982AFC"/>
    <w:multiLevelType w:val="hybridMultilevel"/>
    <w:tmpl w:val="0990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EF397D"/>
    <w:multiLevelType w:val="hybridMultilevel"/>
    <w:tmpl w:val="66623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FAB0B21"/>
    <w:multiLevelType w:val="multilevel"/>
    <w:tmpl w:val="3842905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74E24A3"/>
    <w:multiLevelType w:val="multilevel"/>
    <w:tmpl w:val="BA9ED82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82433E4"/>
    <w:multiLevelType w:val="multilevel"/>
    <w:tmpl w:val="A0F436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2E6062C9"/>
    <w:multiLevelType w:val="hybridMultilevel"/>
    <w:tmpl w:val="F5B2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80502"/>
    <w:multiLevelType w:val="multilevel"/>
    <w:tmpl w:val="E79CFF2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9AD60E2"/>
    <w:multiLevelType w:val="multilevel"/>
    <w:tmpl w:val="33D25E2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9F81609"/>
    <w:multiLevelType w:val="multilevel"/>
    <w:tmpl w:val="4AFC3AF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1B21A9B"/>
    <w:multiLevelType w:val="hybridMultilevel"/>
    <w:tmpl w:val="54E2B5C2"/>
    <w:lvl w:ilvl="0" w:tplc="26DC3B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E5C6E"/>
    <w:multiLevelType w:val="hybridMultilevel"/>
    <w:tmpl w:val="4D5A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AA1C3B"/>
    <w:multiLevelType w:val="multilevel"/>
    <w:tmpl w:val="BA9ED82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705490E"/>
    <w:multiLevelType w:val="multilevel"/>
    <w:tmpl w:val="C8563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6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4"/>
  </w:num>
  <w:num w:numId="18">
    <w:abstractNumId w:val="15"/>
  </w:num>
  <w:num w:numId="19">
    <w:abstractNumId w:val="25"/>
  </w:num>
  <w:num w:numId="20">
    <w:abstractNumId w:val="28"/>
  </w:num>
  <w:num w:numId="21">
    <w:abstractNumId w:val="16"/>
  </w:num>
  <w:num w:numId="22">
    <w:abstractNumId w:val="27"/>
  </w:num>
  <w:num w:numId="23">
    <w:abstractNumId w:val="18"/>
  </w:num>
  <w:num w:numId="24">
    <w:abstractNumId w:val="21"/>
  </w:num>
  <w:num w:numId="25">
    <w:abstractNumId w:val="22"/>
  </w:num>
  <w:num w:numId="26">
    <w:abstractNumId w:val="12"/>
  </w:num>
  <w:num w:numId="27">
    <w:abstractNumId w:val="17"/>
  </w:num>
  <w:num w:numId="28">
    <w:abstractNumId w:val="23"/>
  </w:num>
  <w:num w:numId="29">
    <w:abstractNumId w:val="11"/>
  </w:num>
  <w:num w:numId="30">
    <w:abstractNumId w:val="19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B61"/>
    <w:rsid w:val="00006D09"/>
    <w:rsid w:val="00034C54"/>
    <w:rsid w:val="000A724F"/>
    <w:rsid w:val="000E1AE2"/>
    <w:rsid w:val="00127138"/>
    <w:rsid w:val="001C6B50"/>
    <w:rsid w:val="001D6F52"/>
    <w:rsid w:val="0021625B"/>
    <w:rsid w:val="00234D1F"/>
    <w:rsid w:val="00237C0A"/>
    <w:rsid w:val="002554CD"/>
    <w:rsid w:val="00271FA4"/>
    <w:rsid w:val="00292572"/>
    <w:rsid w:val="00293B83"/>
    <w:rsid w:val="002B4294"/>
    <w:rsid w:val="002D1A59"/>
    <w:rsid w:val="00333D0D"/>
    <w:rsid w:val="00334B3B"/>
    <w:rsid w:val="00392A2D"/>
    <w:rsid w:val="003B1DF4"/>
    <w:rsid w:val="003D555A"/>
    <w:rsid w:val="00437D33"/>
    <w:rsid w:val="00452FE1"/>
    <w:rsid w:val="004C049F"/>
    <w:rsid w:val="005000E2"/>
    <w:rsid w:val="005035A1"/>
    <w:rsid w:val="0051785D"/>
    <w:rsid w:val="00560F1E"/>
    <w:rsid w:val="005B3BB7"/>
    <w:rsid w:val="005E0001"/>
    <w:rsid w:val="00606DAB"/>
    <w:rsid w:val="00632686"/>
    <w:rsid w:val="00632CF8"/>
    <w:rsid w:val="00640B39"/>
    <w:rsid w:val="00647CFE"/>
    <w:rsid w:val="006A3CE7"/>
    <w:rsid w:val="006B16B6"/>
    <w:rsid w:val="006C6FE0"/>
    <w:rsid w:val="006D2422"/>
    <w:rsid w:val="006F49D0"/>
    <w:rsid w:val="00755DEC"/>
    <w:rsid w:val="0078540D"/>
    <w:rsid w:val="007D7205"/>
    <w:rsid w:val="007F0414"/>
    <w:rsid w:val="0080769B"/>
    <w:rsid w:val="008237C2"/>
    <w:rsid w:val="00853E39"/>
    <w:rsid w:val="008603B3"/>
    <w:rsid w:val="0089714F"/>
    <w:rsid w:val="008F61CF"/>
    <w:rsid w:val="00921299"/>
    <w:rsid w:val="009679B1"/>
    <w:rsid w:val="00986062"/>
    <w:rsid w:val="009A3793"/>
    <w:rsid w:val="009D10DA"/>
    <w:rsid w:val="009E6A04"/>
    <w:rsid w:val="00A63D3E"/>
    <w:rsid w:val="00C06CE8"/>
    <w:rsid w:val="00C50F0A"/>
    <w:rsid w:val="00C640B0"/>
    <w:rsid w:val="00C6554A"/>
    <w:rsid w:val="00C85316"/>
    <w:rsid w:val="00C8592A"/>
    <w:rsid w:val="00CB0705"/>
    <w:rsid w:val="00CC520D"/>
    <w:rsid w:val="00D051F8"/>
    <w:rsid w:val="00DA173F"/>
    <w:rsid w:val="00DF1C19"/>
    <w:rsid w:val="00E31B04"/>
    <w:rsid w:val="00E47B61"/>
    <w:rsid w:val="00EC5F2E"/>
    <w:rsid w:val="00ED7C44"/>
    <w:rsid w:val="00F242B8"/>
    <w:rsid w:val="00F83CB5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87180F"/>
  <w15:chartTrackingRefBased/>
  <w15:docId w15:val="{BA361E5E-0A58-4622-8BDA-D3F9CEE2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21625B"/>
    <w:pPr>
      <w:ind w:left="720"/>
      <w:contextualSpacing/>
    </w:pPr>
  </w:style>
  <w:style w:type="character" w:customStyle="1" w:styleId="e24kjd">
    <w:name w:val="e24kjd"/>
    <w:basedOn w:val="Fuentedeprrafopredeter"/>
    <w:rsid w:val="00C640B0"/>
  </w:style>
  <w:style w:type="paragraph" w:customStyle="1" w:styleId="TableContents">
    <w:name w:val="Table Contents"/>
    <w:basedOn w:val="Normal"/>
    <w:rsid w:val="00452FE1"/>
    <w:pPr>
      <w:widowControl w:val="0"/>
      <w:suppressLineNumbers/>
      <w:suppressAutoHyphens/>
      <w:autoSpaceDN w:val="0"/>
      <w:spacing w:before="0" w:after="0" w:line="240" w:lineRule="auto"/>
      <w:jc w:val="both"/>
      <w:textAlignment w:val="baseline"/>
    </w:pPr>
    <w:rPr>
      <w:rFonts w:ascii="NewsGotT" w:eastAsia="Arial Unicode MS" w:hAnsi="NewsGotT" w:cs="Tahoma"/>
      <w:color w:val="auto"/>
      <w:kern w:val="3"/>
      <w:sz w:val="20"/>
      <w:szCs w:val="24"/>
    </w:rPr>
  </w:style>
  <w:style w:type="paragraph" w:customStyle="1" w:styleId="ContentsHeading">
    <w:name w:val="Contents Heading"/>
    <w:basedOn w:val="Normal"/>
    <w:rsid w:val="007D7205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color w:val="auto"/>
      <w:kern w:val="3"/>
      <w:sz w:val="32"/>
      <w:szCs w:val="32"/>
    </w:rPr>
  </w:style>
  <w:style w:type="paragraph" w:customStyle="1" w:styleId="Contents1">
    <w:name w:val="Contents 1"/>
    <w:basedOn w:val="Normal"/>
    <w:rsid w:val="007D7205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color w:val="auto"/>
      <w:kern w:val="3"/>
      <w:sz w:val="20"/>
      <w:szCs w:val="24"/>
    </w:rPr>
  </w:style>
  <w:style w:type="paragraph" w:customStyle="1" w:styleId="Contents2">
    <w:name w:val="Contents 2"/>
    <w:basedOn w:val="Normal"/>
    <w:rsid w:val="007D7205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color w:val="auto"/>
      <w:kern w:val="3"/>
      <w:sz w:val="20"/>
      <w:szCs w:val="24"/>
    </w:rPr>
  </w:style>
  <w:style w:type="paragraph" w:customStyle="1" w:styleId="Contents3">
    <w:name w:val="Contents 3"/>
    <w:basedOn w:val="Normal"/>
    <w:rsid w:val="007D7205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566"/>
      <w:textAlignment w:val="baseline"/>
    </w:pPr>
    <w:rPr>
      <w:rFonts w:ascii="NewsGotT" w:eastAsia="Arial Unicode MS" w:hAnsi="NewsGotT" w:cs="Tahoma"/>
      <w:color w:val="auto"/>
      <w:kern w:val="3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5567I782TBW10\AppData\Roaming\Microsoft\Plantillas\Informe%20de%20estudiante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B9943-3F55-4034-BB0A-442F2695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</Template>
  <TotalTime>2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USO DE MEMORIA Y PAGINACION</vt:lpstr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DE MEMORIA Y PAGINACION</dc:title>
  <dc:subject>manual de usuario</dc:subject>
  <dc:creator>I5567I782TBW10</dc:creator>
  <cp:keywords/>
  <dc:description/>
  <cp:lastModifiedBy>jitzonmendez@outlook.com</cp:lastModifiedBy>
  <cp:revision>2</cp:revision>
  <cp:lastPrinted>2020-10-03T05:22:00Z</cp:lastPrinted>
  <dcterms:created xsi:type="dcterms:W3CDTF">2020-10-28T05:58:00Z</dcterms:created>
  <dcterms:modified xsi:type="dcterms:W3CDTF">2020-10-28T05:58:00Z</dcterms:modified>
</cp:coreProperties>
</file>